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A3" w:rsidRDefault="004D32A3" w:rsidP="004D32A3">
      <w:pPr>
        <w:jc w:val="center"/>
        <w:rPr>
          <w:color w:val="1F497D" w:themeColor="text2"/>
          <w:sz w:val="52"/>
        </w:rPr>
      </w:pPr>
      <w:r w:rsidRPr="00DE49BA">
        <w:rPr>
          <w:color w:val="1F497D" w:themeColor="text2"/>
          <w:sz w:val="52"/>
        </w:rPr>
        <w:t>Project Quadrocopter</w:t>
      </w:r>
    </w:p>
    <w:p w:rsidR="004D32A3" w:rsidRPr="00DE49BA" w:rsidRDefault="004D32A3" w:rsidP="004D32A3">
      <w:pPr>
        <w:rPr>
          <w:sz w:val="28"/>
        </w:rPr>
      </w:pPr>
    </w:p>
    <w:p w:rsidR="004D32A3" w:rsidRPr="008C1A4D" w:rsidRDefault="004D32A3" w:rsidP="004D32A3">
      <w:pPr>
        <w:jc w:val="center"/>
        <w:rPr>
          <w:sz w:val="28"/>
        </w:rPr>
      </w:pPr>
      <w:r w:rsidRPr="008C1A4D">
        <w:rPr>
          <w:sz w:val="28"/>
        </w:rPr>
        <w:t>Automotive Systems Master</w:t>
      </w:r>
    </w:p>
    <w:p w:rsidR="004D32A3" w:rsidRPr="008C1A4D" w:rsidRDefault="004D32A3" w:rsidP="004D32A3">
      <w:pPr>
        <w:jc w:val="center"/>
        <w:rPr>
          <w:sz w:val="28"/>
        </w:rPr>
      </w:pPr>
      <w:r w:rsidRPr="008C1A4D">
        <w:rPr>
          <w:sz w:val="28"/>
        </w:rPr>
        <w:t>Software Based Automotive Systems</w:t>
      </w:r>
    </w:p>
    <w:p w:rsidR="004D32A3" w:rsidRPr="008C1A4D" w:rsidRDefault="004D32A3" w:rsidP="004D32A3">
      <w:pPr>
        <w:jc w:val="center"/>
        <w:rPr>
          <w:sz w:val="28"/>
        </w:rPr>
      </w:pPr>
      <w:r w:rsidRPr="008C1A4D">
        <w:rPr>
          <w:sz w:val="28"/>
        </w:rPr>
        <w:t>ASM2-SB / SS 2010</w:t>
      </w:r>
    </w:p>
    <w:p w:rsidR="004D32A3" w:rsidRDefault="004D32A3" w:rsidP="004D32A3"/>
    <w:p w:rsidR="004D32A3" w:rsidRPr="00670C7D" w:rsidRDefault="004D32A3" w:rsidP="004D32A3">
      <w:pPr>
        <w:pStyle w:val="Titel"/>
      </w:pPr>
      <w:bookmarkStart w:id="0" w:name="Document"/>
      <w:r>
        <w:t>Weight Table</w:t>
      </w:r>
      <w:bookmarkEnd w:id="0"/>
    </w:p>
    <w:p w:rsidR="004D32A3" w:rsidRDefault="004D32A3" w:rsidP="004D32A3"/>
    <w:p w:rsidR="004D32A3" w:rsidRDefault="00E00B14" w:rsidP="004D32A3">
      <w:pPr>
        <w:jc w:val="center"/>
      </w:pPr>
      <w:r w:rsidRPr="00E00B14">
        <w:rPr>
          <w:noProof/>
          <w:lang w:val="de-DE" w:eastAsia="de-DE"/>
        </w:rPr>
        <w:drawing>
          <wp:inline distT="0" distB="0" distL="0" distR="0">
            <wp:extent cx="3719195" cy="2449927"/>
            <wp:effectExtent l="25400" t="0" r="0" b="0"/>
            <wp:docPr id="1" name="Bild 3" descr="Quadro_Copter_grauer_Unterg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o_Copter_grauer_Untergr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381" cy="24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A3" w:rsidRDefault="004D32A3" w:rsidP="004D32A3"/>
    <w:p w:rsidR="004D32A3" w:rsidRPr="00DE49BA" w:rsidRDefault="004D32A3" w:rsidP="004D32A3">
      <w:pPr>
        <w:jc w:val="center"/>
        <w:rPr>
          <w:i/>
        </w:rPr>
      </w:pPr>
      <w:r w:rsidRPr="00DE49BA">
        <w:rPr>
          <w:i/>
        </w:rPr>
        <w:t xml:space="preserve">Prof. Dr. rer. </w:t>
      </w:r>
      <w:proofErr w:type="gramStart"/>
      <w:r w:rsidRPr="00DE49BA">
        <w:rPr>
          <w:i/>
        </w:rPr>
        <w:t>nat</w:t>
      </w:r>
      <w:proofErr w:type="gramEnd"/>
      <w:r w:rsidRPr="00DE49BA">
        <w:rPr>
          <w:i/>
        </w:rPr>
        <w:t>. (Purdue Univ.) Dipl.-Ing. Jörg Friedrich</w:t>
      </w:r>
    </w:p>
    <w:p w:rsidR="004D32A3" w:rsidRPr="00DE49BA" w:rsidRDefault="004D32A3" w:rsidP="004D32A3">
      <w:pPr>
        <w:jc w:val="center"/>
        <w:rPr>
          <w:i/>
        </w:rPr>
      </w:pPr>
      <w:r w:rsidRPr="00DE49BA">
        <w:rPr>
          <w:i/>
        </w:rPr>
        <w:t>Tutor: Dionysios Satikidis</w:t>
      </w:r>
    </w:p>
    <w:p w:rsidR="004D32A3" w:rsidRDefault="004D32A3" w:rsidP="004D32A3"/>
    <w:p w:rsidR="004D32A3" w:rsidRPr="008C1A4D" w:rsidRDefault="004D32A3" w:rsidP="004D32A3"/>
    <w:p w:rsidR="004D32A3" w:rsidRPr="005810F5" w:rsidRDefault="004D32A3" w:rsidP="004D32A3">
      <w:pPr>
        <w:jc w:val="center"/>
        <w:rPr>
          <w:sz w:val="28"/>
        </w:rPr>
      </w:pPr>
      <w:r w:rsidRPr="005810F5">
        <w:rPr>
          <w:sz w:val="28"/>
        </w:rPr>
        <w:t>Joachim Schwab</w:t>
      </w:r>
    </w:p>
    <w:p w:rsidR="004D32A3" w:rsidRPr="005810F5" w:rsidRDefault="004D32A3" w:rsidP="004D32A3">
      <w:pPr>
        <w:jc w:val="center"/>
        <w:rPr>
          <w:sz w:val="28"/>
        </w:rPr>
      </w:pPr>
      <w:r w:rsidRPr="005810F5">
        <w:rPr>
          <w:sz w:val="28"/>
        </w:rPr>
        <w:t>Sreekanth</w:t>
      </w:r>
      <w:r>
        <w:rPr>
          <w:sz w:val="28"/>
        </w:rPr>
        <w:t xml:space="preserve"> Sundaresh</w:t>
      </w:r>
    </w:p>
    <w:p w:rsidR="004D32A3" w:rsidRPr="005810F5" w:rsidRDefault="004D32A3" w:rsidP="004D32A3">
      <w:pPr>
        <w:jc w:val="center"/>
        <w:rPr>
          <w:sz w:val="28"/>
        </w:rPr>
      </w:pPr>
      <w:r w:rsidRPr="005810F5">
        <w:rPr>
          <w:sz w:val="28"/>
        </w:rPr>
        <w:t>Nina Vetlugina</w:t>
      </w:r>
    </w:p>
    <w:p w:rsidR="004D32A3" w:rsidRDefault="004D32A3" w:rsidP="004D32A3">
      <w:pPr>
        <w:jc w:val="center"/>
        <w:rPr>
          <w:sz w:val="28"/>
        </w:rPr>
        <w:sectPr w:rsidR="004D32A3">
          <w:headerReference w:type="default" r:id="rId6"/>
          <w:pgSz w:w="11900" w:h="16840"/>
          <w:pgMar w:top="1417" w:right="1417" w:bottom="1134" w:left="1417" w:header="708" w:footer="708" w:gutter="0"/>
          <w:cols w:space="708"/>
        </w:sectPr>
      </w:pPr>
      <w:r w:rsidRPr="005810F5">
        <w:rPr>
          <w:sz w:val="28"/>
        </w:rPr>
        <w:t>Marc Weber</w:t>
      </w:r>
    </w:p>
    <w:p w:rsidR="004D32A3" w:rsidRDefault="004D32A3" w:rsidP="004D32A3">
      <w:pPr>
        <w:pStyle w:val="berschrift1"/>
      </w:pPr>
      <w:r>
        <w:t>Center</w:t>
      </w:r>
    </w:p>
    <w:tbl>
      <w:tblPr>
        <w:tblStyle w:val="Tabellenraster"/>
        <w:tblW w:w="0" w:type="auto"/>
        <w:tblLook w:val="00BF"/>
      </w:tblPr>
      <w:tblGrid>
        <w:gridCol w:w="4603"/>
        <w:gridCol w:w="4603"/>
      </w:tblGrid>
      <w:tr w:rsidR="00347EE6">
        <w:trPr>
          <w:trHeight w:val="1938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Pr="004D32A3" w:rsidRDefault="00347EE6" w:rsidP="004D32A3">
            <w:pPr>
              <w:rPr>
                <w:b/>
              </w:rPr>
            </w:pPr>
            <w:r w:rsidRPr="004D32A3">
              <w:rPr>
                <w:b/>
              </w:rPr>
              <w:t>Base plate</w:t>
            </w:r>
          </w:p>
          <w:p w:rsidR="00347EE6" w:rsidRPr="004D32A3" w:rsidRDefault="00A51125" w:rsidP="004D32A3">
            <w:pPr>
              <w:rPr>
                <w:b/>
              </w:rPr>
            </w:pPr>
            <w:r>
              <w:t>23</w:t>
            </w:r>
            <w:r w:rsidR="00347EE6">
              <w:t>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Default="00347EE6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8036"/>
                  <wp:effectExtent l="25400" t="0" r="7800" b="0"/>
                  <wp:docPr id="16" name="Bild 2" descr="Untitled:DCIM:101MSDCF:DSC00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:DCIM:101MSDCF:DSC001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8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E6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Pr="004D32A3" w:rsidRDefault="00347EE6" w:rsidP="004D32A3">
            <w:pPr>
              <w:rPr>
                <w:b/>
              </w:rPr>
            </w:pPr>
            <w:r w:rsidRPr="004D32A3">
              <w:rPr>
                <w:b/>
              </w:rPr>
              <w:t>Middle plate</w:t>
            </w:r>
          </w:p>
          <w:p w:rsidR="00347EE6" w:rsidRPr="004D32A3" w:rsidRDefault="00347EE6" w:rsidP="004D32A3">
            <w:pPr>
              <w:rPr>
                <w:b/>
              </w:rPr>
            </w:pPr>
            <w:r>
              <w:t>13g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Default="00347EE6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17" name="Bild 3" descr="Untitled:DCIM:101MSDCF:DSC001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titled:DCIM:101MSDCF:DSC001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E6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Pr="004D32A3" w:rsidRDefault="00347EE6" w:rsidP="004D32A3">
            <w:pPr>
              <w:rPr>
                <w:b/>
              </w:rPr>
            </w:pPr>
            <w:r w:rsidRPr="004D32A3">
              <w:rPr>
                <w:b/>
              </w:rPr>
              <w:t>Upper plate</w:t>
            </w:r>
          </w:p>
          <w:p w:rsidR="00347EE6" w:rsidRPr="004D32A3" w:rsidRDefault="00347EE6" w:rsidP="004D32A3">
            <w:pPr>
              <w:rPr>
                <w:b/>
              </w:rPr>
            </w:pPr>
            <w:r>
              <w:t>12g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Default="00347EE6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18" name="Bild 4" descr="Untitled:DCIM:101MSDCF:DSC00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:DCIM:101MSDCF:DSC00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EE6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Pr="004D32A3" w:rsidRDefault="00347EE6" w:rsidP="004D32A3">
            <w:pPr>
              <w:rPr>
                <w:b/>
              </w:rPr>
            </w:pPr>
            <w:r w:rsidRPr="004D32A3">
              <w:rPr>
                <w:b/>
              </w:rPr>
              <w:t>Fixings</w:t>
            </w:r>
          </w:p>
          <w:p w:rsidR="00347EE6" w:rsidRPr="004D32A3" w:rsidRDefault="00347EE6" w:rsidP="004D32A3">
            <w:pPr>
              <w:rPr>
                <w:b/>
              </w:rPr>
            </w:pPr>
            <w:r>
              <w:t>10g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347EE6" w:rsidRDefault="00347EE6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19" name="Bild 5" descr="Untitled:DCIM:101MSDCF:DSC00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:DCIM:101MSDCF:DSC00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4D32A3" w:rsidRDefault="00A164C4" w:rsidP="004D32A3">
            <w:pPr>
              <w:rPr>
                <w:b/>
              </w:rPr>
            </w:pPr>
            <w:r w:rsidRPr="004D32A3">
              <w:rPr>
                <w:b/>
              </w:rPr>
              <w:t>Flight control</w:t>
            </w:r>
          </w:p>
          <w:p w:rsidR="00A164C4" w:rsidRPr="004D32A3" w:rsidRDefault="00A164C4" w:rsidP="004D32A3">
            <w:pPr>
              <w:rPr>
                <w:b/>
              </w:rPr>
            </w:pPr>
            <w:r>
              <w:t>52g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2" name="Bild 6" descr="Untitled:DCIM:101MSDCF:DSC0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titled:DCIM:101MSDCF:DSC0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4D32A3" w:rsidRDefault="00A164C4" w:rsidP="004D32A3">
            <w:pPr>
              <w:rPr>
                <w:b/>
              </w:rPr>
            </w:pPr>
            <w:r w:rsidRPr="004D32A3">
              <w:rPr>
                <w:b/>
              </w:rPr>
              <w:t>Brushless control</w:t>
            </w:r>
          </w:p>
          <w:p w:rsidR="00A164C4" w:rsidRPr="004D32A3" w:rsidRDefault="00A164C4" w:rsidP="004D32A3">
            <w:pPr>
              <w:rPr>
                <w:b/>
              </w:rPr>
            </w:pPr>
            <w:r>
              <w:t>17g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347EE6">
            <w:pPr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3" name="Bild 7" descr="Untitled:DCIM:101MSDCF:DSC0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titled:DCIM:101MSDCF:DSC00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2A3" w:rsidRDefault="004D32A3" w:rsidP="004D32A3">
      <w:pPr>
        <w:pStyle w:val="berschrift1"/>
      </w:pPr>
      <w:r>
        <w:br w:type="page"/>
      </w:r>
      <w:r w:rsidR="00555AC6">
        <w:t>Arm</w:t>
      </w:r>
    </w:p>
    <w:tbl>
      <w:tblPr>
        <w:tblStyle w:val="Tabellenraster"/>
        <w:tblW w:w="0" w:type="auto"/>
        <w:tblLook w:val="00BF"/>
      </w:tblPr>
      <w:tblGrid>
        <w:gridCol w:w="4603"/>
        <w:gridCol w:w="4603"/>
      </w:tblGrid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555AC6" w:rsidRDefault="00A164C4" w:rsidP="004D32A3">
            <w:pPr>
              <w:rPr>
                <w:b/>
              </w:rPr>
            </w:pPr>
            <w:r w:rsidRPr="00555AC6">
              <w:rPr>
                <w:b/>
              </w:rPr>
              <w:br w:type="page"/>
              <w:t>Arm</w:t>
            </w:r>
          </w:p>
          <w:p w:rsidR="00A164C4" w:rsidRPr="00555AC6" w:rsidRDefault="00A164C4" w:rsidP="004D32A3">
            <w:pPr>
              <w:rPr>
                <w:b/>
              </w:rPr>
            </w:pPr>
            <w:r>
              <w:t>10g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4D32A3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4" name="Bild 8" descr="Untitled:DCIM:101MSDCF:DSC00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titled:DCIM:101MSDCF:DSC001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077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555AC6" w:rsidRDefault="00A164C4" w:rsidP="004D32A3">
            <w:pPr>
              <w:rPr>
                <w:b/>
              </w:rPr>
            </w:pPr>
            <w:r w:rsidRPr="00555AC6">
              <w:rPr>
                <w:b/>
              </w:rPr>
              <w:t>Fixing</w:t>
            </w:r>
          </w:p>
          <w:p w:rsidR="00A164C4" w:rsidRPr="00555AC6" w:rsidRDefault="00A164C4" w:rsidP="004D32A3">
            <w:pPr>
              <w:rPr>
                <w:b/>
              </w:rPr>
            </w:pPr>
            <w:r>
              <w:t>1g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4D32A3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30" name="Bild 14" descr="Untitled:DCIM:101MSDCF:DSC00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titled:DCIM:101MSDCF:DSC00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555AC6" w:rsidRDefault="00A164C4" w:rsidP="004D32A3">
            <w:pPr>
              <w:rPr>
                <w:b/>
              </w:rPr>
            </w:pPr>
            <w:r w:rsidRPr="00555AC6">
              <w:rPr>
                <w:b/>
              </w:rPr>
              <w:t>Motor carrier</w:t>
            </w:r>
          </w:p>
          <w:p w:rsidR="00A164C4" w:rsidRPr="00555AC6" w:rsidRDefault="00A164C4" w:rsidP="004D32A3">
            <w:pPr>
              <w:rPr>
                <w:b/>
              </w:rPr>
            </w:pPr>
            <w:r>
              <w:t>5g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4D32A3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5" name="Bild 9" descr="Untitled:DCIM:101MSDCF:DSC00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:DCIM:101MSDCF:DSC00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555AC6" w:rsidRDefault="00A164C4" w:rsidP="004D32A3">
            <w:pPr>
              <w:rPr>
                <w:b/>
              </w:rPr>
            </w:pPr>
            <w:r w:rsidRPr="00555AC6">
              <w:rPr>
                <w:b/>
              </w:rPr>
              <w:t>Motor</w:t>
            </w:r>
          </w:p>
          <w:p w:rsidR="00A164C4" w:rsidRPr="00555AC6" w:rsidRDefault="00A164C4" w:rsidP="004D32A3">
            <w:pPr>
              <w:rPr>
                <w:b/>
              </w:rPr>
            </w:pPr>
            <w:r>
              <w:t>66g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4D32A3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6" name="Bild 10" descr="Untitled:DCIM:101MSDCF:DSC0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titled:DCIM:101MSDCF:DSC00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C4">
        <w:trPr>
          <w:trHeight w:val="1945"/>
        </w:trPr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Pr="00555AC6" w:rsidRDefault="00A164C4" w:rsidP="004D32A3">
            <w:pPr>
              <w:rPr>
                <w:b/>
              </w:rPr>
            </w:pPr>
            <w:r w:rsidRPr="00555AC6">
              <w:rPr>
                <w:b/>
              </w:rPr>
              <w:t>Propeller</w:t>
            </w:r>
          </w:p>
          <w:p w:rsidR="00A164C4" w:rsidRPr="00555AC6" w:rsidRDefault="00A164C4" w:rsidP="004D32A3">
            <w:pPr>
              <w:rPr>
                <w:b/>
              </w:rPr>
            </w:pPr>
            <w:r>
              <w:t>7g</w:t>
            </w:r>
          </w:p>
        </w:tc>
        <w:tc>
          <w:tcPr>
            <w:tcW w:w="4603" w:type="dxa"/>
            <w:tcBorders>
              <w:bottom w:val="single" w:sz="4" w:space="0" w:color="000000" w:themeColor="text1"/>
            </w:tcBorders>
          </w:tcPr>
          <w:p w:rsidR="00A164C4" w:rsidRDefault="00A164C4" w:rsidP="004D32A3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440000" cy="1079924"/>
                  <wp:effectExtent l="25400" t="0" r="7800" b="0"/>
                  <wp:docPr id="27" name="Bild 11" descr="Untitled:DCIM:101MSDCF:DSC00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titled:DCIM:101MSDCF:DSC00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79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2A3" w:rsidRPr="004D32A3" w:rsidRDefault="004D32A3" w:rsidP="00555AC6"/>
    <w:sectPr w:rsidR="004D32A3" w:rsidRPr="004D32A3" w:rsidSect="004D32A3">
      <w:headerReference w:type="default" r:id="rId18"/>
      <w:footerReference w:type="default" r:id="rId19"/>
      <w:pgSz w:w="11900" w:h="16840"/>
      <w:pgMar w:top="1417" w:right="1417" w:bottom="1134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EE6" w:rsidRDefault="00347EE6">
    <w:pPr>
      <w:pStyle w:val="Fuzeile"/>
    </w:pPr>
    <w:r>
      <w:t xml:space="preserve">Last change: </w:t>
    </w:r>
    <w:fldSimple w:instr=" DATE \@ &quot;dd.MM.yy&quot; ">
      <w:r w:rsidR="00E00B14">
        <w:rPr>
          <w:noProof/>
        </w:rPr>
        <w:t>15.05.10</w:t>
      </w:r>
    </w:fldSimple>
    <w:r>
      <w:tab/>
    </w:r>
    <w:r>
      <w:tab/>
    </w:r>
    <w:r w:rsidR="007604AF" w:rsidRPr="00A2044E">
      <w:rPr>
        <w:rStyle w:val="Seitenzahl"/>
        <w:b/>
        <w:color w:val="1F497D" w:themeColor="text2"/>
      </w:rPr>
      <w:fldChar w:fldCharType="begin"/>
    </w:r>
    <w:r w:rsidRPr="00A2044E">
      <w:rPr>
        <w:rStyle w:val="Seitenzahl"/>
        <w:b/>
        <w:color w:val="1F497D" w:themeColor="text2"/>
      </w:rPr>
      <w:instrText xml:space="preserve"> PAGE </w:instrText>
    </w:r>
    <w:r w:rsidR="007604AF" w:rsidRPr="00A2044E">
      <w:rPr>
        <w:rStyle w:val="Seitenzahl"/>
        <w:b/>
        <w:color w:val="1F497D" w:themeColor="text2"/>
      </w:rPr>
      <w:fldChar w:fldCharType="separate"/>
    </w:r>
    <w:r w:rsidR="00E00B14">
      <w:rPr>
        <w:rStyle w:val="Seitenzahl"/>
        <w:b/>
        <w:noProof/>
        <w:color w:val="1F497D" w:themeColor="text2"/>
      </w:rPr>
      <w:t>2</w:t>
    </w:r>
    <w:r w:rsidR="007604AF" w:rsidRPr="00A2044E">
      <w:rPr>
        <w:rStyle w:val="Seitenzahl"/>
        <w:b/>
        <w:color w:val="1F497D" w:themeColor="text2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EE6" w:rsidRDefault="00347EE6" w:rsidP="004D32A3">
    <w:pPr>
      <w:pStyle w:val="Kopfzeile"/>
      <w:jc w:val="left"/>
    </w:pPr>
    <w:r>
      <w:rPr>
        <w:noProof/>
        <w:color w:val="1F497D" w:themeColor="text2"/>
        <w:lang w:val="de-DE" w:eastAsia="de-DE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8" name="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97D" w:themeColor="text2"/>
      </w:rPr>
      <w:br/>
    </w:r>
    <w:r>
      <w:rPr>
        <w:color w:val="1F497D" w:themeColor="text2"/>
      </w:rPr>
      <w:br/>
    </w:r>
    <w:r>
      <w:rPr>
        <w:color w:val="1F497D" w:themeColor="text2"/>
      </w:rPr>
      <w:br/>
    </w:r>
  </w:p>
  <w:p w:rsidR="00347EE6" w:rsidRDefault="00347EE6" w:rsidP="004D32A3">
    <w:pPr>
      <w:pStyle w:val="Kopfzeile"/>
      <w:jc w:val="left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EE6" w:rsidRDefault="00347EE6" w:rsidP="004D32A3">
    <w:pPr>
      <w:pStyle w:val="Kopfzeile"/>
      <w:jc w:val="left"/>
    </w:pPr>
    <w:r>
      <w:rPr>
        <w:noProof/>
        <w:color w:val="1F497D" w:themeColor="text2"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6" name="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C4D2F">
      <w:rPr>
        <w:color w:val="1F497D" w:themeColor="text2"/>
      </w:rPr>
      <w:t>Project Quadrocopter</w:t>
    </w:r>
    <w:r w:rsidRPr="001C4D2F">
      <w:rPr>
        <w:color w:val="1F497D" w:themeColor="text2"/>
      </w:rPr>
      <w:br/>
    </w:r>
    <w:fldSimple w:instr=" REF Document \* MERGEFORMAT ">
      <w:r w:rsidRPr="00347EE6">
        <w:rPr>
          <w:color w:val="1F497D" w:themeColor="text2"/>
        </w:rPr>
        <w:t>Weight Table</w:t>
      </w:r>
    </w:fldSimple>
    <w:r>
      <w:br/>
      <w:t>ASM2-SB / SS 2010</w:t>
    </w:r>
    <w:r>
      <w:br/>
    </w:r>
  </w:p>
  <w:p w:rsidR="00347EE6" w:rsidRDefault="00347EE6" w:rsidP="004D32A3">
    <w:pPr>
      <w:pStyle w:val="Kopfzeile"/>
      <w:jc w:val="lef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A65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6447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3E677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666F8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0630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4A4C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1E6C2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2E8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D80DC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04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925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545BCF"/>
    <w:multiLevelType w:val="multilevel"/>
    <w:tmpl w:val="FAB82BC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embedSystemFonts/>
  <w:proofState w:grammar="clean"/>
  <w:attachedTemplate r:id="rId1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A776A6"/>
    <w:rsid w:val="00347EE6"/>
    <w:rsid w:val="004D32A3"/>
    <w:rsid w:val="00555AC6"/>
    <w:rsid w:val="007604AF"/>
    <w:rsid w:val="00A164C4"/>
    <w:rsid w:val="00A51125"/>
    <w:rsid w:val="00A776A6"/>
    <w:rsid w:val="00E00B1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A052AD"/>
    <w:pPr>
      <w:spacing w:before="120" w:after="120"/>
      <w:jc w:val="both"/>
    </w:pPr>
    <w:rPr>
      <w:rFonts w:ascii="Verdana" w:hAnsi="Verdana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70C7D"/>
    <w:pPr>
      <w:keepNext/>
      <w:keepLines/>
      <w:numPr>
        <w:numId w:val="1"/>
      </w:numPr>
      <w:spacing w:before="480" w:after="240"/>
      <w:ind w:left="431" w:hanging="431"/>
      <w:jc w:val="left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70C7D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70C7D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C2B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C2B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C2B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C2B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C2B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C2B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uiPriority w:val="99"/>
    <w:semiHidden/>
    <w:unhideWhenUsed/>
    <w:rsid w:val="00A052A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052AD"/>
    <w:rPr>
      <w:lang w:val="en-US"/>
    </w:rPr>
  </w:style>
  <w:style w:type="paragraph" w:styleId="Fuzeile">
    <w:name w:val="footer"/>
    <w:basedOn w:val="Standard"/>
    <w:link w:val="FuzeileZeichen"/>
    <w:uiPriority w:val="99"/>
    <w:semiHidden/>
    <w:unhideWhenUsed/>
    <w:rsid w:val="00A052A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052AD"/>
    <w:rPr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32"/>
      <w:szCs w:val="32"/>
      <w:lang w:val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DE49BA"/>
    <w:pPr>
      <w:spacing w:before="480" w:after="480"/>
      <w:contextualSpacing/>
      <w:jc w:val="center"/>
    </w:pPr>
    <w:rPr>
      <w:rFonts w:eastAsiaTheme="majorEastAsia" w:cstheme="majorBidi"/>
      <w:color w:val="1F497D" w:themeColor="text2"/>
      <w:spacing w:val="5"/>
      <w:kern w:val="28"/>
      <w:sz w:val="40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lang w:val="en-US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C2BA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C2BA2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C2BA2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C2BA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C2BA2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C2BA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US"/>
    </w:rPr>
  </w:style>
  <w:style w:type="character" w:customStyle="1" w:styleId="TitelZeichen">
    <w:name w:val="Titel Zeichen"/>
    <w:basedOn w:val="Absatzstandardschriftart"/>
    <w:link w:val="Titel"/>
    <w:uiPriority w:val="10"/>
    <w:rsid w:val="00DE49BA"/>
    <w:rPr>
      <w:rFonts w:ascii="Verdana" w:eastAsiaTheme="majorEastAsia" w:hAnsi="Verdana" w:cstheme="majorBidi"/>
      <w:color w:val="1F497D" w:themeColor="text2"/>
      <w:spacing w:val="5"/>
      <w:kern w:val="28"/>
      <w:sz w:val="40"/>
      <w:szCs w:val="52"/>
      <w:lang w:val="en-US"/>
    </w:rPr>
  </w:style>
  <w:style w:type="character" w:styleId="Seitenzahl">
    <w:name w:val="page number"/>
    <w:basedOn w:val="Absatzstandardschriftart"/>
    <w:rsid w:val="001C4D2F"/>
  </w:style>
  <w:style w:type="table" w:styleId="Tabellenraster">
    <w:name w:val="Table Grid"/>
    <w:basedOn w:val="NormaleTabelle"/>
    <w:rsid w:val="004D32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ystem:Users:mc:ASM:2nd%20Semester:Quadrocopter:SVN:docs:pm:Documentation_Templat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0</TotalTime>
  <Pages>3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Weber</dc:creator>
  <cp:keywords/>
  <cp:lastModifiedBy>Marc Weber</cp:lastModifiedBy>
  <cp:revision>5</cp:revision>
  <dcterms:created xsi:type="dcterms:W3CDTF">2010-05-15T09:43:00Z</dcterms:created>
  <dcterms:modified xsi:type="dcterms:W3CDTF">2010-05-15T14:24:00Z</dcterms:modified>
</cp:coreProperties>
</file>